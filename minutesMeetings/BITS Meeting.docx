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68693023"/>
        <w:placeholder>
          <w:docPart w:val="6F29ED96E475401B8BAA6C6F892FA312"/>
        </w:placeholder>
        <w:temporary/>
        <w:showingPlcHdr/>
        <w15:appearance w15:val="hidden"/>
      </w:sdtPr>
      <w:sdtEndPr/>
      <w:sdtContent>
        <w:p w:rsidR="0001626D" w:rsidRPr="000102B6" w:rsidRDefault="000102B6" w:rsidP="000102B6">
          <w:pPr>
            <w:pStyle w:val="Title"/>
          </w:pPr>
          <w:r w:rsidRPr="000102B6">
            <w:t>[Meeting Name]</w:t>
          </w:r>
        </w:p>
      </w:sdtContent>
    </w:sdt>
    <w:p w:rsidR="00560F76" w:rsidRPr="000102B6" w:rsidRDefault="000102B6" w:rsidP="000102B6">
      <w:pPr>
        <w:pStyle w:val="Title"/>
      </w:pPr>
      <w:r w:rsidRPr="000102B6">
        <w:t>Minutes</w:t>
      </w:r>
    </w:p>
    <w:p w:rsidR="00DC5CA9" w:rsidRPr="00317906" w:rsidRDefault="008962D9" w:rsidP="000102B6">
      <w:pPr>
        <w:pStyle w:val="Details"/>
        <w:spacing w:before="0"/>
      </w:pPr>
      <w:r w:rsidRPr="00317906">
        <w:rPr>
          <w:b/>
        </w:rPr>
        <w:t>Date</w:t>
      </w:r>
      <w:r w:rsidRPr="00317906">
        <w:t>:</w:t>
      </w:r>
      <w:r w:rsidR="00DC5CA9" w:rsidRPr="00317906">
        <w:t xml:space="preserve"> </w:t>
      </w:r>
      <w:r w:rsidR="004324B9">
        <w:t>23/08/2019</w:t>
      </w:r>
    </w:p>
    <w:p w:rsidR="00DC5CA9" w:rsidRPr="00317906" w:rsidRDefault="008962D9" w:rsidP="00317906">
      <w:pPr>
        <w:pStyle w:val="Details"/>
      </w:pPr>
      <w:r w:rsidRPr="00317906">
        <w:rPr>
          <w:b/>
        </w:rPr>
        <w:t>Time</w:t>
      </w:r>
      <w:r w:rsidRPr="00317906">
        <w:t>:</w:t>
      </w:r>
      <w:r w:rsidR="00DC5CA9" w:rsidRPr="00317906">
        <w:t xml:space="preserve"> </w:t>
      </w:r>
      <w:r w:rsidR="004324B9">
        <w:t>55 minutes</w:t>
      </w:r>
    </w:p>
    <w:p w:rsidR="00DC5CA9" w:rsidRPr="00317906" w:rsidRDefault="008962D9" w:rsidP="00317906">
      <w:pPr>
        <w:pStyle w:val="Details"/>
      </w:pPr>
      <w:r w:rsidRPr="00317906">
        <w:rPr>
          <w:b/>
        </w:rPr>
        <w:t>Facilitator</w:t>
      </w:r>
      <w:r w:rsidR="004324B9">
        <w:rPr>
          <w:b/>
        </w:rPr>
        <w:t>s</w:t>
      </w:r>
      <w:r w:rsidRPr="00317906">
        <w:t>:</w:t>
      </w:r>
      <w:r w:rsidR="00DC5CA9" w:rsidRPr="00317906">
        <w:t xml:space="preserve"> </w:t>
      </w:r>
      <w:r w:rsidR="004324B9">
        <w:t xml:space="preserve">Matthew Bird &amp; Harris </w:t>
      </w:r>
      <w:proofErr w:type="spellStart"/>
      <w:r w:rsidR="004324B9">
        <w:t>Memon</w:t>
      </w:r>
      <w:proofErr w:type="spellEnd"/>
    </w:p>
    <w:p w:rsidR="00CA6B4F" w:rsidRDefault="004324B9" w:rsidP="004324B9">
      <w:pPr>
        <w:pStyle w:val="Heading1"/>
      </w:pPr>
      <w:sdt>
        <w:sdtPr>
          <w:alias w:val="In attendance:"/>
          <w:tag w:val="In attendance:"/>
          <w:id w:val="-34966697"/>
          <w:placeholder>
            <w:docPart w:val="ECB19653D0564CCB9060C9CFA2B05DC1"/>
          </w:placeholder>
          <w:temporary/>
          <w:showingPlcHdr/>
          <w15:appearance w15:val="hidden"/>
        </w:sdtPr>
        <w:sdtEndPr/>
        <w:sdtContent>
          <w:r w:rsidR="00CA6B4F" w:rsidRPr="000102B6">
            <w:t>In Attendance</w:t>
          </w:r>
        </w:sdtContent>
      </w:sdt>
    </w:p>
    <w:p w:rsidR="004324B9" w:rsidRDefault="004324B9" w:rsidP="004324B9">
      <w:r>
        <w:t>Matthew Bird</w:t>
      </w:r>
    </w:p>
    <w:p w:rsidR="004324B9" w:rsidRPr="004324B9" w:rsidRDefault="004324B9" w:rsidP="004324B9">
      <w:pPr>
        <w:rPr>
          <w:rFonts w:ascii="Impact" w:hAnsi="Impact"/>
        </w:rPr>
      </w:pPr>
      <w:r>
        <w:t xml:space="preserve">Harris </w:t>
      </w:r>
      <w:proofErr w:type="spellStart"/>
      <w:r>
        <w:t>Memon</w:t>
      </w:r>
      <w:proofErr w:type="spellEnd"/>
    </w:p>
    <w:p w:rsidR="004324B9" w:rsidRDefault="004324B9" w:rsidP="004324B9">
      <w:r>
        <w:t>Jin Loong Low</w:t>
      </w:r>
    </w:p>
    <w:p w:rsidR="004324B9" w:rsidRDefault="004324B9" w:rsidP="004324B9">
      <w:proofErr w:type="spellStart"/>
      <w:r>
        <w:t>Daffa</w:t>
      </w:r>
      <w:proofErr w:type="spellEnd"/>
      <w:r>
        <w:t xml:space="preserve"> Buckley</w:t>
      </w:r>
    </w:p>
    <w:p w:rsidR="004324B9" w:rsidRDefault="004324B9" w:rsidP="004324B9">
      <w:proofErr w:type="spellStart"/>
      <w:r>
        <w:t>Meng</w:t>
      </w:r>
      <w:proofErr w:type="spellEnd"/>
      <w:r>
        <w:t xml:space="preserve"> Zhao Li</w:t>
      </w:r>
    </w:p>
    <w:p w:rsidR="004324B9" w:rsidRDefault="004324B9" w:rsidP="004324B9">
      <w:r w:rsidRPr="004324B9">
        <w:t xml:space="preserve">Mohamed </w:t>
      </w:r>
      <w:proofErr w:type="spellStart"/>
      <w:r w:rsidRPr="004324B9">
        <w:t>Naleemudeen</w:t>
      </w:r>
      <w:proofErr w:type="spellEnd"/>
    </w:p>
    <w:p w:rsidR="004324B9" w:rsidRPr="004324B9" w:rsidRDefault="004324B9" w:rsidP="004324B9">
      <w:proofErr w:type="spellStart"/>
      <w:r>
        <w:t>Zijun</w:t>
      </w:r>
      <w:proofErr w:type="spellEnd"/>
      <w:r>
        <w:t xml:space="preserve"> </w:t>
      </w:r>
      <w:proofErr w:type="spellStart"/>
      <w:r>
        <w:t>Jia</w:t>
      </w:r>
      <w:proofErr w:type="spellEnd"/>
      <w:r>
        <w:t xml:space="preserve"> </w:t>
      </w:r>
    </w:p>
    <w:p w:rsidR="00CA6B4F" w:rsidRPr="00CA6B4F" w:rsidRDefault="004324B9" w:rsidP="000102B6">
      <w:pPr>
        <w:pStyle w:val="Heading1"/>
      </w:pPr>
      <w:r>
        <w:t>Meeting Summary</w:t>
      </w:r>
    </w:p>
    <w:p w:rsidR="004324B9" w:rsidRDefault="004324B9" w:rsidP="004324B9">
      <w:pPr>
        <w:pStyle w:val="ListParagraph"/>
        <w:numPr>
          <w:ilvl w:val="0"/>
          <w:numId w:val="4"/>
        </w:numPr>
      </w:pPr>
      <w:r>
        <w:t>Discussed what stage of their code development everyone was at</w:t>
      </w:r>
    </w:p>
    <w:p w:rsidR="004324B9" w:rsidRPr="004324B9" w:rsidRDefault="004324B9" w:rsidP="004324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>Discussed</w:t>
      </w:r>
      <w:r>
        <w:t xml:space="preserve"> the estimated time of completion of the code, even if it has bugs</w:t>
      </w:r>
    </w:p>
    <w:p w:rsidR="00CA6B4F" w:rsidRPr="004324B9" w:rsidRDefault="004324B9" w:rsidP="004324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>Discussed</w:t>
      </w:r>
      <w:r>
        <w:t xml:space="preserve"> next agreed meeting time outside of class </w:t>
      </w:r>
    </w:p>
    <w:p w:rsidR="004324B9" w:rsidRPr="004324B9" w:rsidRDefault="004324B9" w:rsidP="004324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>Demonstration of the current stage of the game</w:t>
      </w:r>
      <w:bookmarkStart w:id="0" w:name="_GoBack"/>
      <w:bookmarkEnd w:id="0"/>
    </w:p>
    <w:p w:rsidR="00CA6B4F" w:rsidRPr="00CA6B4F" w:rsidRDefault="004324B9" w:rsidP="000102B6">
      <w:pPr>
        <w:pStyle w:val="Heading1"/>
      </w:pPr>
      <w:sdt>
        <w:sdtPr>
          <w:alias w:val="Next meeting:"/>
          <w:tag w:val="Next meeting:"/>
          <w:id w:val="-1524860034"/>
          <w:placeholder>
            <w:docPart w:val="B55FE8A4B03C4BDD801A358226D2F331"/>
          </w:placeholder>
          <w:temporary/>
          <w:showingPlcHdr/>
          <w15:appearance w15:val="hidden"/>
        </w:sdtPr>
        <w:sdtEndPr/>
        <w:sdtContent>
          <w:r w:rsidR="00CA6B4F" w:rsidRPr="00CA6B4F">
            <w:t>Next Meeting</w:t>
          </w:r>
        </w:sdtContent>
      </w:sdt>
    </w:p>
    <w:p w:rsidR="00CA6B4F" w:rsidRPr="00CA6B4F" w:rsidRDefault="004324B9" w:rsidP="00CA6B4F">
      <w:pPr>
        <w:rPr>
          <w:color w:val="000000" w:themeColor="text1"/>
        </w:rPr>
      </w:pPr>
      <w:r>
        <w:rPr>
          <w:color w:val="000000" w:themeColor="text1"/>
        </w:rPr>
        <w:t>30/08/2019 | 2:00pm</w:t>
      </w:r>
      <w:r w:rsidR="00CA6B4F" w:rsidRPr="00CA6B4F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Building 8 </w:t>
      </w:r>
    </w:p>
    <w:p w:rsidR="00CA6B4F" w:rsidRPr="000102B6" w:rsidRDefault="00CA6B4F" w:rsidP="000102B6"/>
    <w:p w:rsidR="0001626D" w:rsidRPr="00A448C1" w:rsidRDefault="008962D9" w:rsidP="000102B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474DF" wp14:editId="4028FF32">
                <wp:simplePos x="0" y="0"/>
                <wp:positionH relativeFrom="column">
                  <wp:posOffset>-742950</wp:posOffset>
                </wp:positionH>
                <wp:positionV relativeFrom="paragraph">
                  <wp:posOffset>5530759</wp:posOffset>
                </wp:positionV>
                <wp:extent cx="7862207" cy="257810"/>
                <wp:effectExtent l="0" t="0" r="0" b="0"/>
                <wp:wrapNone/>
                <wp:docPr id="25" name="Rectangle 25" descr="decorative elem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207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44CB8" id="Rectangle 25" o:spid="_x0000_s1026" alt="decorative element" style="position:absolute;margin-left:-58.5pt;margin-top:435.5pt;width:619.0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" fillcolor="#1cade4 [3204]" stroked="f" strokeweight="1pt">
                <v:fill color2="#1481ab [2404]" rotate="t" angle="270" colors="0 #1cade4;62259f #1482ac" focus="100%" type="gradient"/>
              </v:rect>
            </w:pict>
          </mc:Fallback>
        </mc:AlternateContent>
      </w:r>
    </w:p>
    <w:sectPr w:rsidR="0001626D" w:rsidRPr="00A448C1" w:rsidSect="000102B6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4B9" w:rsidRDefault="004324B9">
      <w:pPr>
        <w:spacing w:after="0" w:line="240" w:lineRule="auto"/>
      </w:pPr>
      <w:r>
        <w:separator/>
      </w:r>
    </w:p>
  </w:endnote>
  <w:endnote w:type="continuationSeparator" w:id="0">
    <w:p w:rsidR="004324B9" w:rsidRDefault="0043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26D" w:rsidRPr="00544235" w:rsidRDefault="00317906">
    <w:pPr>
      <w:pStyle w:val="Footer"/>
      <w:rPr>
        <w:color w:val="335B74" w:themeColor="text2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3A3E79" wp14:editId="2C7B6FAA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10AF1D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947wIAAG4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4324B9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4B9" w:rsidRDefault="004324B9">
      <w:pPr>
        <w:spacing w:after="0" w:line="240" w:lineRule="auto"/>
      </w:pPr>
      <w:r>
        <w:separator/>
      </w:r>
    </w:p>
  </w:footnote>
  <w:footnote w:type="continuationSeparator" w:id="0">
    <w:p w:rsidR="004324B9" w:rsidRDefault="00432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2B6" w:rsidRDefault="000102B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3A3E79" wp14:editId="2C7B6FAA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0AC042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MvIp63w&#10;AgAAbg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CA9" w:rsidRDefault="00DC5CA9">
    <w:pPr>
      <w:pStyle w:val="Header"/>
    </w:pPr>
    <w:r>
      <w:rPr>
        <w:noProof/>
        <w:color w:val="auto"/>
        <w:lang w:val="en-AU"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5C142F" wp14:editId="547F2FF5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>
                          <a:extLst/>
                        </wps:cNvPr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>
                          <a:extLst/>
                        </wps:cNvPr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>
                          <a:extLst/>
                        </wps:cNvPr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>
                        <a:extLst/>
                      </wps:cNvPr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5C142F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">
              <v:rect id="Freeform 19" o:spid="_x0000_s1027" style="position:absolute;left:17240;top:285;width:78746;height:21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Z3sAA&#10;AADbAAAADwAAAGRycy9kb3ducmV2LnhtbERPTUvDQBC9C/6HZQRvdpOCIrHbIFJLoRdNxfOQnc0G&#10;s7NpdmxTf717EDw+3veqnsOgTjSlPrKBclGAIm6j7bkz8HF4vXsElQTZ4hCZDFwoQb2+vlphZeOZ&#10;3+nUSKdyCKcKDXiRsdI6tZ4CpkUciTPn4hRQMpw6bSc85/Aw6GVRPOiAPecGjyO9eGq/mu9gwP3c&#10;b/euPx6l2by5T1cW3svGmNub+fkJlNAs/+I/984aWOb1+Uv+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JZ3sAAAADbAAAADwAAAAAAAAAAAAAAAACYAgAAZHJzL2Rvd25y&#10;ZXYueG1sUEsFBgAAAAAEAAQA9QAAAIUDAAAAAA==&#10;" fillcolor="#335b74 [3215]" stroked="f" strokeweight=".235mm">
                <v:textbox>
                  <w:txbxContent>
                    <w:p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ArcEA&#10;AADbAAAADwAAAGRycy9kb3ducmV2LnhtbERPS2vCQBC+C/0PyxR6040WRKMbkZbSHrwkLeJxyE4e&#10;mJ0N2W0e/fVdQfA2H99z9ofRNKKnztWWFSwXEQji3OqaSwU/3x/zDQjnkTU2lknBRA4OydNsj7G2&#10;A6fUZ74UIYRdjAoq79tYSpdXZNAtbEscuMJ2Bn2AXSl1h0MIN41cRdFaGqw5NFTY0ltF+TX7NQoK&#10;7P8+X8tVuqXzJX2n05TZYVLq5Xk87kB4Gv1DfHd/6TB/C7dfwgE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QK3BAAAA2wAAAA8AAAAAAAAAAAAAAAAAmAIAAGRycy9kb3du&#10;cmV2LnhtbFBLBQYAAAAABAAEAPUAAACGAw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Zdr0A&#10;AADbAAAADwAAAGRycy9kb3ducmV2LnhtbERPSwrCMBDdC94hjODOpiqIVKOIIrgQ/FRwOzRjW2wm&#10;pYlab28Ewd083nfmy9ZU4kmNKy0rGEYxCOLM6pJzBZd0O5iCcB5ZY2WZFLzJwXLR7cwx0fbFJ3qe&#10;fS5CCLsEFRTe14mULivIoItsTRy4m20M+gCbXOoGXyHcVHIUxxNpsOTQUGBN64Ky+/lhFOy313wj&#10;V+n9nR0n+jAuU2/SjVL9XruagfDU+r/4597pMH8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3jZdr0AAADbAAAADwAAAAAAAAAAAAAAAACYAgAAZHJzL2Rvd25yZXYu&#10;eG1sUEsFBgAAAAAEAAQA9QAAAIID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wtsIA&#10;AADaAAAADwAAAGRycy9kb3ducmV2LnhtbESP0WoCMRRE34X+Q7iFvmlWhaVsjVILwopU6LYfcElu&#10;s0s3N9sk6vbvTUHwcZiZM8xqM7penCnEzrOC+awAQay96dgq+PrcTZ9BxIRssPdMCv4owmb9MFlh&#10;ZfyFP+jcJCsyhGOFCtqUhkrKqFtyGGd+IM7etw8OU5bBShPwkuGul4uiKKXDjvNCiwO9taR/mpNT&#10;sMff4Eq9Ld/rpa0P9nRcajwq9fQ4vr6ASDSme/jWro2CBfxfyTdA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3C2wgAAANoAAAAPAAAAAAAAAAAAAAAAAJgCAABkcnMvZG93&#10;bnJldi54bWxQSwUGAAAAAAQABAD1AAAAhwM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UO2r8AAADbAAAADwAAAGRycy9kb3ducmV2LnhtbERPS4vCMBC+C/6HMII3&#10;TX0tUo0iwmJPwqqw16EZm+42k5Jktf57Iwh7m4/vOettZxtxIx9qxwom4wwEcel0zZWCy/lztAQR&#10;IrLGxjEpeFCA7abfW2Ou3Z2/6HaKlUghHHJUYGJscylDachiGLuWOHFX5y3GBH0ltcd7CreNnGbZ&#10;h7RYc2ow2NLeUPl7+rMK9DzMLlQUOz89/pwX9eJgquu3UsNBt1uBiNTFf/HbXeg0fw6vX9IBcvME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k1Dtq/AAAA2wAAAA8AAAAA&#10;AAAAAAAAAAAAqgIAAGRycy9kb3ducmV2LnhtbFBLBQYAAAAABAAEAPoAAACWAwAAAAA=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1lroA&#10;AADaAAAADwAAAGRycy9kb3ducmV2LnhtbERPvQrCMBDeBd8hnOCmqYIi1SiiCA6CWHU/mrMpNpfS&#10;xFrf3gyC48f3v9p0thItNb50rGAyTkAQ506XXCi4XQ+jBQgfkDVWjknBhzxs1v3eClPt3nyhNguF&#10;iCHsU1RgQqhTKX1uyKIfu5o4cg/XWAwRNoXUDb5juK3kNEnm0mLJscFgTTtD+TN7WQXyfArtzd2R&#10;s/19Wp7N7JLta6WGg267BBGoC3/xz33UCuLWeCXeALn+Ag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kt1lroAAADaAAAADwAAAAAAAAAAAAAAAACYAgAAZHJzL2Rvd25yZXYueG1s&#10;UEsFBgAAAAAEAAQA9QAAAH8D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FUMEA&#10;AADbAAAADwAAAGRycy9kb3ducmV2LnhtbERPTWvCQBC9C/6HZQq9mU0NFUldpQhKqKeqPfQ2yU6T&#10;0Oxs2N0m6b93CwVv83ifs9lNphMDOd9aVvCUpCCIK6tbrhVcL4fFGoQPyBo7y6TglzzstvPZBnNt&#10;R36n4RxqEUPY56igCaHPpfRVQwZ9YnviyH1ZZzBE6GqpHY4x3HRymaYrabDl2NBgT/uGqu/zj1FQ&#10;UMZZ9vb5XB7LsXMnH9LpQyv1+DC9voAINIW7+N9d6Dh/CX+/xAPk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IRVDBAAAA2wAAAA8AAAAAAAAAAAAAAAAAmAIAAGRycy9kb3du&#10;cmV2LnhtbFBLBQYAAAAABAAEAPUAAACGAw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eLsQA&#10;AADbAAAADwAAAGRycy9kb3ducmV2LnhtbESPQWvCQBSE7wX/w/KE3uomHlSiq0hRqFAFNRaPj+xr&#10;Epp9G3a3Gv+9Kwgeh5n5hpktOtOICzlfW1aQDhIQxIXVNZcK8uP6YwLCB2SNjWVScCMPi3nvbYaZ&#10;tlfe0+UQShEh7DNUUIXQZlL6oiKDfmBb4uj9WmcwROlKqR1eI9w0cpgkI2mw5rhQYUufFRV/h3+j&#10;AHc/bTFebdLtOV/evPvOz8dTotR7v1tOQQTqwiv8bH9pBcMUHl/i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f3i7EAAAA2wAAAA8AAAAAAAAAAAAAAAAAmAIAAGRycy9k&#10;b3ducmV2LnhtbFBLBQYAAAAABAAEAPUAAACJAw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sy4cQA&#10;AADbAAAADwAAAGRycy9kb3ducmV2LnhtbESPQWvCQBSE70L/w/IK3nSjok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7MuH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qlcQA&#10;AADbAAAADwAAAGRycy9kb3ducmV2LnhtbESPQWvCQBSE70L/w/IK3nSjqEh0lbYYsSAFU/H8yD6T&#10;2OzbkF1j/PduQfA4zMw3zHLdmUq01LjSsoLRMAJBnFldcq7g+JsM5iCcR9ZYWSYFd3KwXr31lhhr&#10;e+MDtanPRYCwi1FB4X0dS+myggy6oa2Jg3e2jUEfZJNL3eAtwE0lx1E0kwZLDgsF1vRVUPaXXo2C&#10;b3s5yf02bbPZ53l6uM6Tn00yUqr/3n0sQHjq/Cv8bO+0gvEE/r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qpXEAAAA2wAAAA8AAAAAAAAAAAAAAAAAmAIAAGRycy9k&#10;b3ducmV2LnhtbFBLBQYAAAAABAAEAPUAAACJAw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17FC4E99"/>
    <w:multiLevelType w:val="hybridMultilevel"/>
    <w:tmpl w:val="25AA7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B9"/>
    <w:rsid w:val="000102B6"/>
    <w:rsid w:val="0001495E"/>
    <w:rsid w:val="0001626D"/>
    <w:rsid w:val="00020201"/>
    <w:rsid w:val="00040852"/>
    <w:rsid w:val="00096EA6"/>
    <w:rsid w:val="0010367C"/>
    <w:rsid w:val="001B655A"/>
    <w:rsid w:val="002E6287"/>
    <w:rsid w:val="00317906"/>
    <w:rsid w:val="003C520B"/>
    <w:rsid w:val="004324B9"/>
    <w:rsid w:val="0048066F"/>
    <w:rsid w:val="004B13B1"/>
    <w:rsid w:val="00524B92"/>
    <w:rsid w:val="00544235"/>
    <w:rsid w:val="00560F76"/>
    <w:rsid w:val="0058317D"/>
    <w:rsid w:val="007038AD"/>
    <w:rsid w:val="00736BDC"/>
    <w:rsid w:val="007520BE"/>
    <w:rsid w:val="00840C37"/>
    <w:rsid w:val="00844354"/>
    <w:rsid w:val="008962D9"/>
    <w:rsid w:val="00A448C1"/>
    <w:rsid w:val="00AA7AA0"/>
    <w:rsid w:val="00AE735A"/>
    <w:rsid w:val="00C34F93"/>
    <w:rsid w:val="00C455D8"/>
    <w:rsid w:val="00C5399C"/>
    <w:rsid w:val="00CA6B4F"/>
    <w:rsid w:val="00D45644"/>
    <w:rsid w:val="00DA4A43"/>
    <w:rsid w:val="00DC5883"/>
    <w:rsid w:val="00DC5CA9"/>
    <w:rsid w:val="00DF3520"/>
    <w:rsid w:val="00E37225"/>
    <w:rsid w:val="00EA417A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374B18-A894-4705-B208-4D09850C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semiHidden/>
    <w:qFormat/>
    <w:rsid w:val="0043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3791428\AppData\Roaming\Microsoft\Templates\Education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29ED96E475401B8BAA6C6F892FA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56A6B-71A2-4074-81B1-2E4EC5736E12}"/>
      </w:docPartPr>
      <w:docPartBody>
        <w:p w:rsidR="00000000" w:rsidRDefault="00BE00EB">
          <w:pPr>
            <w:pStyle w:val="6F29ED96E475401B8BAA6C6F892FA312"/>
          </w:pPr>
          <w:r w:rsidRPr="000102B6">
            <w:t>[Meeting Name]</w:t>
          </w:r>
        </w:p>
      </w:docPartBody>
    </w:docPart>
    <w:docPart>
      <w:docPartPr>
        <w:name w:val="ECB19653D0564CCB9060C9CFA2B05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C7E83-2217-4967-AFC5-08631DCB2615}"/>
      </w:docPartPr>
      <w:docPartBody>
        <w:p w:rsidR="00000000" w:rsidRDefault="00BE00EB">
          <w:pPr>
            <w:pStyle w:val="ECB19653D0564CCB9060C9CFA2B05DC1"/>
          </w:pPr>
          <w:r w:rsidRPr="000102B6">
            <w:t>In Attendance</w:t>
          </w:r>
        </w:p>
      </w:docPartBody>
    </w:docPart>
    <w:docPart>
      <w:docPartPr>
        <w:name w:val="B55FE8A4B03C4BDD801A358226D2F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7B0F4-B2A7-4307-8EA0-3A21B6EE3DF3}"/>
      </w:docPartPr>
      <w:docPartBody>
        <w:p w:rsidR="00000000" w:rsidRDefault="00BE00EB">
          <w:pPr>
            <w:pStyle w:val="B55FE8A4B03C4BDD801A358226D2F331"/>
          </w:pPr>
          <w:r w:rsidRPr="00CA6B4F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 w:line="264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29ED96E475401B8BAA6C6F892FA312">
    <w:name w:val="6F29ED96E475401B8BAA6C6F892FA31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46BCDD4B384B34B080E1B1A137FC7A">
    <w:name w:val="6446BCDD4B384B34B080E1B1A137FC7A"/>
  </w:style>
  <w:style w:type="paragraph" w:customStyle="1" w:styleId="5445E6EBB3FE4373ABBA3080D989F849">
    <w:name w:val="5445E6EBB3FE4373ABBA3080D989F849"/>
  </w:style>
  <w:style w:type="paragraph" w:customStyle="1" w:styleId="79C41B28E2AB4F969A2314F027439421">
    <w:name w:val="79C41B28E2AB4F969A2314F027439421"/>
  </w:style>
  <w:style w:type="paragraph" w:customStyle="1" w:styleId="ECB19653D0564CCB9060C9CFA2B05DC1">
    <w:name w:val="ECB19653D0564CCB9060C9CFA2B05DC1"/>
  </w:style>
  <w:style w:type="paragraph" w:customStyle="1" w:styleId="2AA31734C45741B99CFADCBD7BCDCA47">
    <w:name w:val="2AA31734C45741B99CFADCBD7BCDCA47"/>
  </w:style>
  <w:style w:type="paragraph" w:customStyle="1" w:styleId="63550C9D69554235B6AB48C62F0586AF">
    <w:name w:val="63550C9D69554235B6AB48C62F0586AF"/>
  </w:style>
  <w:style w:type="paragraph" w:customStyle="1" w:styleId="9A58BAC851234100811F0CD3C3CF8AC2">
    <w:name w:val="9A58BAC851234100811F0CD3C3CF8AC2"/>
  </w:style>
  <w:style w:type="paragraph" w:customStyle="1" w:styleId="A7DA3F5344B84905BB3330177255DA50">
    <w:name w:val="A7DA3F5344B84905BB3330177255DA50"/>
  </w:style>
  <w:style w:type="paragraph" w:customStyle="1" w:styleId="E2B8FACC83C74738A8A6B57B646C65B2">
    <w:name w:val="E2B8FACC83C74738A8A6B57B646C65B2"/>
  </w:style>
  <w:style w:type="paragraph" w:customStyle="1" w:styleId="5B9F2E4470CD4387ABF10CC506550319">
    <w:name w:val="5B9F2E4470CD4387ABF10CC506550319"/>
  </w:style>
  <w:style w:type="paragraph" w:customStyle="1" w:styleId="B9A7DE66AADB4470A9403C4106044768">
    <w:name w:val="B9A7DE66AADB4470A9403C4106044768"/>
  </w:style>
  <w:style w:type="paragraph" w:customStyle="1" w:styleId="D56DDAE00EE143BE90A9A8A20AB5DC9C">
    <w:name w:val="D56DDAE00EE143BE90A9A8A20AB5DC9C"/>
  </w:style>
  <w:style w:type="paragraph" w:customStyle="1" w:styleId="1061493F2A8B4D468B4A57DFFA77507F">
    <w:name w:val="1061493F2A8B4D468B4A57DFFA77507F"/>
  </w:style>
  <w:style w:type="paragraph" w:customStyle="1" w:styleId="BFF81553D57A45EBAF261D84D87DC7B9">
    <w:name w:val="BFF81553D57A45EBAF261D84D87DC7B9"/>
  </w:style>
  <w:style w:type="paragraph" w:customStyle="1" w:styleId="CD09C47CDF224CEF901433A789C5DC12">
    <w:name w:val="CD09C47CDF224CEF901433A789C5DC12"/>
  </w:style>
  <w:style w:type="paragraph" w:customStyle="1" w:styleId="175DBE3CB5F245ACABAE7D2E63D7755D">
    <w:name w:val="175DBE3CB5F245ACABAE7D2E63D7755D"/>
  </w:style>
  <w:style w:type="paragraph" w:customStyle="1" w:styleId="D21E869046054C0698FA7469FC5B0068">
    <w:name w:val="D21E869046054C0698FA7469FC5B0068"/>
  </w:style>
  <w:style w:type="paragraph" w:customStyle="1" w:styleId="C71F1B8D5C834EF7924FCC04364DFF69">
    <w:name w:val="C71F1B8D5C834EF7924FCC04364DFF69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ED7D31" w:themeColor="accent2"/>
      <w:sz w:val="30"/>
      <w:szCs w:val="30"/>
      <w:lang w:val="en-US" w:eastAsia="ja-JP"/>
    </w:rPr>
  </w:style>
  <w:style w:type="paragraph" w:customStyle="1" w:styleId="08EF8B59BF0E4F6DB6212EC8384B1A83">
    <w:name w:val="08EF8B59BF0E4F6DB6212EC8384B1A83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color w:val="404040" w:themeColor="text1" w:themeTint="BF"/>
      <w:sz w:val="24"/>
      <w:szCs w:val="21"/>
      <w:lang w:val="en-US" w:eastAsia="ja-JP"/>
    </w:rPr>
  </w:style>
  <w:style w:type="paragraph" w:customStyle="1" w:styleId="8A4B9C5765E040C29AE7DFFF0E92E3D5">
    <w:name w:val="8A4B9C5765E040C29AE7DFFF0E92E3D5"/>
  </w:style>
  <w:style w:type="paragraph" w:customStyle="1" w:styleId="F260EC89A8BF41A09C88F9F1135E5CF8">
    <w:name w:val="F260EC89A8BF41A09C88F9F1135E5CF8"/>
  </w:style>
  <w:style w:type="paragraph" w:customStyle="1" w:styleId="03F9A62C33DD4E9081F48BE45B1AD644">
    <w:name w:val="03F9A62C33DD4E9081F48BE45B1AD644"/>
  </w:style>
  <w:style w:type="paragraph" w:customStyle="1" w:styleId="4E82394769BC4BF89ED0E2072BF501EA">
    <w:name w:val="4E82394769BC4BF89ED0E2072BF501EA"/>
  </w:style>
  <w:style w:type="paragraph" w:customStyle="1" w:styleId="A575BA62EFFA474D98775F5D26E56BD6">
    <w:name w:val="A575BA62EFFA474D98775F5D26E56BD6"/>
  </w:style>
  <w:style w:type="paragraph" w:customStyle="1" w:styleId="E37DFE8EF4BD47C5BCA31ACC094B7DB1">
    <w:name w:val="E37DFE8EF4BD47C5BCA31ACC094B7DB1"/>
  </w:style>
  <w:style w:type="paragraph" w:customStyle="1" w:styleId="B55FE8A4B03C4BDD801A358226D2F331">
    <w:name w:val="B55FE8A4B03C4BDD801A358226D2F331"/>
  </w:style>
  <w:style w:type="paragraph" w:customStyle="1" w:styleId="0B20FF2F08194917AC04C53C78AFA358">
    <w:name w:val="0B20FF2F08194917AC04C53C78AFA358"/>
  </w:style>
  <w:style w:type="paragraph" w:customStyle="1" w:styleId="56979BD45D024B47B1D3FE8D13CFC21A">
    <w:name w:val="56979BD45D024B47B1D3FE8D13CFC21A"/>
  </w:style>
  <w:style w:type="paragraph" w:customStyle="1" w:styleId="38487D6D49544C08A0462128B562E634">
    <w:name w:val="38487D6D49544C08A0462128B562E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15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Loong Low</dc:creator>
  <cp:keywords/>
  <dc:description/>
  <cp:lastModifiedBy>Jin Loong Low</cp:lastModifiedBy>
  <cp:revision>1</cp:revision>
  <dcterms:created xsi:type="dcterms:W3CDTF">2019-08-26T04:30:00Z</dcterms:created>
  <dcterms:modified xsi:type="dcterms:W3CDTF">2019-08-26T04:45:00Z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