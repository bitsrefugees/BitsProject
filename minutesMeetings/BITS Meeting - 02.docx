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06ACC" w14:textId="0B81F0E8" w:rsidR="0001626D" w:rsidRPr="000102B6" w:rsidRDefault="001D0B69" w:rsidP="000102B6">
      <w:pPr>
        <w:pStyle w:val="Title"/>
      </w:pPr>
      <w:r>
        <w:t>The REfugees meeting-02</w:t>
      </w:r>
    </w:p>
    <w:p w14:paraId="3BADC929" w14:textId="77777777" w:rsidR="00560F76" w:rsidRPr="000102B6" w:rsidRDefault="000102B6" w:rsidP="000102B6">
      <w:pPr>
        <w:pStyle w:val="Title"/>
      </w:pPr>
      <w:r w:rsidRPr="000102B6">
        <w:t>Minutes</w:t>
      </w:r>
    </w:p>
    <w:p w14:paraId="150AF473" w14:textId="723A01EA" w:rsidR="00DC5CA9" w:rsidRPr="00317906" w:rsidRDefault="008962D9" w:rsidP="000102B6">
      <w:pPr>
        <w:pStyle w:val="Details"/>
        <w:spacing w:before="0"/>
      </w:pPr>
      <w:r w:rsidRPr="00317906">
        <w:rPr>
          <w:b/>
        </w:rPr>
        <w:t>Date</w:t>
      </w:r>
      <w:r w:rsidRPr="00317906">
        <w:t>:</w:t>
      </w:r>
      <w:r w:rsidR="00DC5CA9" w:rsidRPr="00317906">
        <w:t xml:space="preserve"> </w:t>
      </w:r>
      <w:r w:rsidR="001D0B69">
        <w:t>30</w:t>
      </w:r>
      <w:r w:rsidR="004324B9">
        <w:t>/08/2019</w:t>
      </w:r>
    </w:p>
    <w:p w14:paraId="6050AF59" w14:textId="38F4F187" w:rsidR="00DC5CA9" w:rsidRPr="00317906" w:rsidRDefault="008962D9" w:rsidP="00317906">
      <w:pPr>
        <w:pStyle w:val="Details"/>
      </w:pPr>
      <w:r w:rsidRPr="00317906">
        <w:rPr>
          <w:b/>
        </w:rPr>
        <w:t>Time</w:t>
      </w:r>
      <w:r w:rsidRPr="00317906">
        <w:t>:</w:t>
      </w:r>
      <w:r w:rsidR="00DC5CA9" w:rsidRPr="00317906">
        <w:t xml:space="preserve"> </w:t>
      </w:r>
      <w:r w:rsidR="001D0B69">
        <w:t>48</w:t>
      </w:r>
      <w:r w:rsidR="004324B9">
        <w:t xml:space="preserve"> minutes</w:t>
      </w:r>
    </w:p>
    <w:p w14:paraId="1263E5CB" w14:textId="77777777" w:rsidR="00DC5CA9" w:rsidRPr="00317906" w:rsidRDefault="008962D9" w:rsidP="00317906">
      <w:pPr>
        <w:pStyle w:val="Details"/>
      </w:pPr>
      <w:r w:rsidRPr="00317906">
        <w:rPr>
          <w:b/>
        </w:rPr>
        <w:t>Facilitator</w:t>
      </w:r>
      <w:r w:rsidR="004324B9">
        <w:rPr>
          <w:b/>
        </w:rPr>
        <w:t>s</w:t>
      </w:r>
      <w:r w:rsidRPr="00317906">
        <w:t>:</w:t>
      </w:r>
      <w:r w:rsidR="00DC5CA9" w:rsidRPr="00317906">
        <w:t xml:space="preserve"> </w:t>
      </w:r>
      <w:r w:rsidR="004324B9">
        <w:t xml:space="preserve">Matthew Bird &amp; Harris </w:t>
      </w:r>
      <w:proofErr w:type="spellStart"/>
      <w:r w:rsidR="004324B9">
        <w:t>Memon</w:t>
      </w:r>
      <w:proofErr w:type="spellEnd"/>
    </w:p>
    <w:p w14:paraId="1D7344E9" w14:textId="77777777" w:rsidR="00CA6B4F" w:rsidRDefault="009413A9" w:rsidP="004324B9">
      <w:pPr>
        <w:pStyle w:val="Heading1"/>
      </w:pPr>
      <w:sdt>
        <w:sdtPr>
          <w:alias w:val="In attendance:"/>
          <w:tag w:val="In attendance:"/>
          <w:id w:val="-34966697"/>
          <w:placeholder>
            <w:docPart w:val="ECB19653D0564CCB9060C9CFA2B05DC1"/>
          </w:placeholder>
          <w:temporary/>
          <w:showingPlcHdr/>
          <w15:appearance w15:val="hidden"/>
        </w:sdtPr>
        <w:sdtEndPr/>
        <w:sdtContent>
          <w:r w:rsidR="00CA6B4F" w:rsidRPr="000102B6">
            <w:t>In Attendance</w:t>
          </w:r>
        </w:sdtContent>
      </w:sdt>
    </w:p>
    <w:p w14:paraId="6A275FE8" w14:textId="77777777" w:rsidR="004324B9" w:rsidRDefault="004324B9" w:rsidP="004324B9">
      <w:r>
        <w:t>Matthew Bird</w:t>
      </w:r>
    </w:p>
    <w:p w14:paraId="03972924" w14:textId="77777777" w:rsidR="004324B9" w:rsidRPr="004324B9" w:rsidRDefault="004324B9" w:rsidP="004324B9">
      <w:pPr>
        <w:rPr>
          <w:rFonts w:ascii="Impact" w:hAnsi="Impact"/>
        </w:rPr>
      </w:pPr>
      <w:r>
        <w:t xml:space="preserve">Harris </w:t>
      </w:r>
      <w:proofErr w:type="spellStart"/>
      <w:r>
        <w:t>Memon</w:t>
      </w:r>
      <w:proofErr w:type="spellEnd"/>
    </w:p>
    <w:p w14:paraId="59120618" w14:textId="77777777" w:rsidR="004324B9" w:rsidRDefault="004324B9" w:rsidP="004324B9">
      <w:r>
        <w:t>Jin Loong Low</w:t>
      </w:r>
    </w:p>
    <w:p w14:paraId="2380B384" w14:textId="77777777" w:rsidR="004324B9" w:rsidRDefault="004324B9" w:rsidP="004324B9">
      <w:proofErr w:type="spellStart"/>
      <w:r>
        <w:t>Daffa</w:t>
      </w:r>
      <w:proofErr w:type="spellEnd"/>
      <w:r>
        <w:t xml:space="preserve"> Buckley</w:t>
      </w:r>
    </w:p>
    <w:p w14:paraId="1B739EE7" w14:textId="77777777" w:rsidR="004324B9" w:rsidRDefault="004324B9" w:rsidP="004324B9">
      <w:r>
        <w:t>Meng Zhao Li</w:t>
      </w:r>
    </w:p>
    <w:p w14:paraId="3DA3D67D" w14:textId="77777777" w:rsidR="004324B9" w:rsidRDefault="004324B9" w:rsidP="004324B9">
      <w:r w:rsidRPr="004324B9">
        <w:t xml:space="preserve">Mohamed </w:t>
      </w:r>
      <w:proofErr w:type="spellStart"/>
      <w:r w:rsidRPr="004324B9">
        <w:t>Naleemudeen</w:t>
      </w:r>
      <w:proofErr w:type="spellEnd"/>
    </w:p>
    <w:p w14:paraId="516859B1" w14:textId="77777777" w:rsidR="004324B9" w:rsidRPr="004324B9" w:rsidRDefault="004324B9" w:rsidP="004324B9">
      <w:proofErr w:type="spellStart"/>
      <w:r>
        <w:t>Zijun</w:t>
      </w:r>
      <w:proofErr w:type="spellEnd"/>
      <w:r>
        <w:t xml:space="preserve"> Jia </w:t>
      </w:r>
    </w:p>
    <w:p w14:paraId="2B45C4CD" w14:textId="77777777" w:rsidR="00CA6B4F" w:rsidRPr="00CA6B4F" w:rsidRDefault="004324B9" w:rsidP="000102B6">
      <w:pPr>
        <w:pStyle w:val="Heading1"/>
      </w:pPr>
      <w:r>
        <w:t>Meeting Summary</w:t>
      </w:r>
    </w:p>
    <w:p w14:paraId="2E9BBCB9" w14:textId="7EA95896" w:rsidR="004324B9" w:rsidRDefault="001D0B69" w:rsidP="004324B9">
      <w:pPr>
        <w:pStyle w:val="ListParagraph"/>
        <w:numPr>
          <w:ilvl w:val="0"/>
          <w:numId w:val="4"/>
        </w:numPr>
      </w:pPr>
      <w:r>
        <w:t>Group met to discuss current state of project</w:t>
      </w:r>
    </w:p>
    <w:p w14:paraId="41B880DB" w14:textId="28B8F29B" w:rsidR="001D0B69" w:rsidRDefault="001D0B69" w:rsidP="004324B9">
      <w:pPr>
        <w:pStyle w:val="ListParagraph"/>
        <w:numPr>
          <w:ilvl w:val="0"/>
          <w:numId w:val="4"/>
        </w:numPr>
      </w:pPr>
      <w:r>
        <w:t>Group went over a series of bugs that have arisen in the development of the game:</w:t>
      </w:r>
      <w:r>
        <w:br/>
        <w:t xml:space="preserve"> </w:t>
      </w:r>
      <w:r>
        <w:tab/>
        <w:t>Bugs as follows:</w:t>
      </w:r>
    </w:p>
    <w:p w14:paraId="5A3FF36E" w14:textId="6FE9E9E4" w:rsidR="001D0B69" w:rsidRDefault="001D0B69" w:rsidP="001D0B69">
      <w:pPr>
        <w:pStyle w:val="ListParagraph"/>
        <w:numPr>
          <w:ilvl w:val="1"/>
          <w:numId w:val="4"/>
        </w:numPr>
      </w:pPr>
      <w:r>
        <w:t>Player when falling from big heights falls through game map</w:t>
      </w:r>
    </w:p>
    <w:p w14:paraId="7BBEC191" w14:textId="7EF39581" w:rsidR="001D0B69" w:rsidRDefault="001D0B69" w:rsidP="001D0B69">
      <w:pPr>
        <w:pStyle w:val="ListParagraph"/>
        <w:numPr>
          <w:ilvl w:val="1"/>
          <w:numId w:val="4"/>
        </w:numPr>
      </w:pPr>
      <w:r>
        <w:t>Player can get stuck in continued upward velocity when jumping</w:t>
      </w:r>
    </w:p>
    <w:p w14:paraId="7E6768B6" w14:textId="61BB667B" w:rsidR="001D0B69" w:rsidRDefault="001D0B69" w:rsidP="001D0B69">
      <w:pPr>
        <w:pStyle w:val="ListParagraph"/>
        <w:numPr>
          <w:ilvl w:val="1"/>
          <w:numId w:val="4"/>
        </w:numPr>
      </w:pPr>
      <w:r>
        <w:t>Player can jump while still in air.</w:t>
      </w:r>
    </w:p>
    <w:p w14:paraId="6D5756D2" w14:textId="5EA3DF9B" w:rsidR="001D0B69" w:rsidRDefault="001D0B69" w:rsidP="001D0B69">
      <w:pPr>
        <w:pStyle w:val="ListParagraph"/>
        <w:numPr>
          <w:ilvl w:val="1"/>
          <w:numId w:val="4"/>
        </w:numPr>
      </w:pPr>
      <w:r>
        <w:t>Camera can get locked travelling in one direction</w:t>
      </w:r>
    </w:p>
    <w:p w14:paraId="27A3CD4A" w14:textId="38964360" w:rsidR="004324B9" w:rsidRPr="001D0B69" w:rsidRDefault="001D0B69" w:rsidP="004324B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 xml:space="preserve">Discussed current team members contributions- and assigned more work to team members whose originally assigned work turned out to be quicker than anticipated. </w:t>
      </w:r>
    </w:p>
    <w:p w14:paraId="77A397E8" w14:textId="738FE90D" w:rsidR="001D0B69" w:rsidRPr="001D0B69" w:rsidRDefault="001D0B69" w:rsidP="004324B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 xml:space="preserve">Discussed potential asset packs to add a Soviet theme to our current generic sandbox testing theme. Decided on a few artistic possibilities but have decided to wait till more of the game is complete before we commit to more in game objects. </w:t>
      </w:r>
      <w:bookmarkStart w:id="0" w:name="_GoBack"/>
      <w:bookmarkEnd w:id="0"/>
    </w:p>
    <w:p w14:paraId="43FD2CB8" w14:textId="6F053E79" w:rsidR="001D0B69" w:rsidRPr="004324B9" w:rsidRDefault="001D0B69" w:rsidP="004324B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 xml:space="preserve">Opportunity to discuss current grievances was arisen. None were put forward. </w:t>
      </w:r>
    </w:p>
    <w:p w14:paraId="52075FAE" w14:textId="77777777" w:rsidR="00CA6B4F" w:rsidRPr="004324B9" w:rsidRDefault="004324B9" w:rsidP="004324B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 xml:space="preserve">Discussed next agreed meeting time outside of class </w:t>
      </w:r>
    </w:p>
    <w:p w14:paraId="7FEE8134" w14:textId="77777777" w:rsidR="004324B9" w:rsidRPr="004324B9" w:rsidRDefault="004324B9" w:rsidP="004324B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>Demonstration of the current stage of the game</w:t>
      </w:r>
    </w:p>
    <w:p w14:paraId="7BDFB6C7" w14:textId="77777777" w:rsidR="00CA6B4F" w:rsidRPr="00CA6B4F" w:rsidRDefault="009413A9" w:rsidP="000102B6">
      <w:pPr>
        <w:pStyle w:val="Heading1"/>
      </w:pPr>
      <w:sdt>
        <w:sdtPr>
          <w:alias w:val="Next meeting:"/>
          <w:tag w:val="Next meeting:"/>
          <w:id w:val="-1524860034"/>
          <w:placeholder>
            <w:docPart w:val="B55FE8A4B03C4BDD801A358226D2F331"/>
          </w:placeholder>
          <w:temporary/>
          <w:showingPlcHdr/>
          <w15:appearance w15:val="hidden"/>
        </w:sdtPr>
        <w:sdtEndPr/>
        <w:sdtContent>
          <w:r w:rsidR="00CA6B4F" w:rsidRPr="00CA6B4F">
            <w:t>Next Meeting</w:t>
          </w:r>
        </w:sdtContent>
      </w:sdt>
    </w:p>
    <w:p w14:paraId="5073D91E" w14:textId="77777777" w:rsidR="00CA6B4F" w:rsidRPr="00CA6B4F" w:rsidRDefault="004324B9" w:rsidP="00CA6B4F">
      <w:pPr>
        <w:rPr>
          <w:color w:val="000000" w:themeColor="text1"/>
        </w:rPr>
      </w:pPr>
      <w:r>
        <w:rPr>
          <w:color w:val="000000" w:themeColor="text1"/>
        </w:rPr>
        <w:t>30/08/2019 | 2:00pm</w:t>
      </w:r>
      <w:r w:rsidR="00CA6B4F" w:rsidRPr="00CA6B4F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Building 8 </w:t>
      </w:r>
    </w:p>
    <w:p w14:paraId="075D323D" w14:textId="77777777" w:rsidR="00CA6B4F" w:rsidRPr="000102B6" w:rsidRDefault="00CA6B4F" w:rsidP="000102B6"/>
    <w:p w14:paraId="1D5CF593" w14:textId="77777777" w:rsidR="0001626D" w:rsidRPr="00A448C1" w:rsidRDefault="008962D9" w:rsidP="000102B6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45D0B6" wp14:editId="1B649476">
                <wp:simplePos x="0" y="0"/>
                <wp:positionH relativeFrom="column">
                  <wp:posOffset>-742950</wp:posOffset>
                </wp:positionH>
                <wp:positionV relativeFrom="paragraph">
                  <wp:posOffset>5530759</wp:posOffset>
                </wp:positionV>
                <wp:extent cx="7862207" cy="257810"/>
                <wp:effectExtent l="0" t="0" r="0" b="0"/>
                <wp:wrapNone/>
                <wp:docPr id="25" name="Rectangle 25" descr="decorative ele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207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44CB8" id="Rectangle 25" o:spid="_x0000_s1026" alt="decorative element" style="position:absolute;margin-left:-58.5pt;margin-top:435.5pt;width:619.05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" fillcolor="#1cade4 [3204]" stroked="f" strokeweight="1pt">
                <v:fill color2="#1481ab [2404]" rotate="t" angle="270" colors="0 #1cade4;62259f #1482ac" focus="100%" type="gradient"/>
              </v:rect>
            </w:pict>
          </mc:Fallback>
        </mc:AlternateContent>
      </w:r>
    </w:p>
    <w:sectPr w:rsidR="0001626D" w:rsidRPr="00A448C1" w:rsidSect="000102B6">
      <w:headerReference w:type="default" r:id="rId10"/>
      <w:footerReference w:type="default" r:id="rId11"/>
      <w:headerReference w:type="first" r:id="rId12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F4A47" w14:textId="77777777" w:rsidR="009413A9" w:rsidRDefault="009413A9">
      <w:pPr>
        <w:spacing w:after="0" w:line="240" w:lineRule="auto"/>
      </w:pPr>
      <w:r>
        <w:separator/>
      </w:r>
    </w:p>
  </w:endnote>
  <w:endnote w:type="continuationSeparator" w:id="0">
    <w:p w14:paraId="555E2FB3" w14:textId="77777777" w:rsidR="009413A9" w:rsidRDefault="00941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EDBE6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548998" wp14:editId="7C2F54F9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10AF1D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947wIAAG4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4324B9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F1FC4" w14:textId="77777777" w:rsidR="009413A9" w:rsidRDefault="009413A9">
      <w:pPr>
        <w:spacing w:after="0" w:line="240" w:lineRule="auto"/>
      </w:pPr>
      <w:r>
        <w:separator/>
      </w:r>
    </w:p>
  </w:footnote>
  <w:footnote w:type="continuationSeparator" w:id="0">
    <w:p w14:paraId="39B0EC39" w14:textId="77777777" w:rsidR="009413A9" w:rsidRDefault="00941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46556" w14:textId="77777777" w:rsidR="000102B6" w:rsidRDefault="000102B6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C4BC41" wp14:editId="0976D19F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0AC042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MvIp63w&#10;AgAAbg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293A4" w14:textId="77777777" w:rsidR="00DC5CA9" w:rsidRDefault="00DC5CA9">
    <w:pPr>
      <w:pStyle w:val="Header"/>
    </w:pPr>
    <w:r>
      <w:rPr>
        <w:noProof/>
        <w:color w:val="auto"/>
        <w:lang w:val="en-AU"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DBBC9C" wp14:editId="0EDF72BC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2D414368" w14:textId="77777777"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5C142F" id="Group 4" o:spid="_x0000_s1026" alt="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">
              <v:rect id="Freeform 19" o:spid="_x0000_s1027" style="position:absolute;left:17240;top:285;width:78746;height:21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Z3sAA&#10;AADbAAAADwAAAGRycy9kb3ducmV2LnhtbERPTUvDQBC9C/6HZQRvdpOCIrHbIFJLoRdNxfOQnc0G&#10;s7NpdmxTf717EDw+3veqnsOgTjSlPrKBclGAIm6j7bkz8HF4vXsElQTZ4hCZDFwoQb2+vlphZeOZ&#10;3+nUSKdyCKcKDXiRsdI6tZ4CpkUciTPn4hRQMpw6bSc85/Aw6GVRPOiAPecGjyO9eGq/mu9gwP3c&#10;b/euPx6l2by5T1cW3svGmNub+fkJlNAs/+I/984aWOb1+Uv+AX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JZ3sAAAADbAAAADwAAAAAAAAAAAAAAAACYAgAAZHJzL2Rvd25y&#10;ZXYueG1sUEsFBgAAAAAEAAQA9QAAAIUDAAAAAA==&#10;" fillcolor="#335b74 [3215]" stroked="f" strokeweight=".235mm">
                <v:textbox>
                  <w:txbxContent>
                    <w:p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VArcEA&#10;AADbAAAADwAAAGRycy9kb3ducmV2LnhtbERPS2vCQBC+C/0PyxR6040WRKMbkZbSHrwkLeJxyE4e&#10;mJ0N2W0e/fVdQfA2H99z9ofRNKKnztWWFSwXEQji3OqaSwU/3x/zDQjnkTU2lknBRA4OydNsj7G2&#10;A6fUZ74UIYRdjAoq79tYSpdXZNAtbEscuMJ2Bn2AXSl1h0MIN41cRdFaGqw5NFTY0ltF+TX7NQoK&#10;7P8+X8tVuqXzJX2n05TZYVLq5Xk87kB4Gv1DfHd/6TB/C7dfwgE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FQK3BAAAA2wAAAA8AAAAAAAAAAAAAAAAAmAIAAGRycy9kb3du&#10;cmV2LnhtbFBLBQYAAAAABAAEAPUAAACGAw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jZdr0A&#10;AADbAAAADwAAAGRycy9kb3ducmV2LnhtbERPSwrCMBDdC94hjODOpiqIVKOIIrgQ/FRwOzRjW2wm&#10;pYlab28Ewd083nfmy9ZU4kmNKy0rGEYxCOLM6pJzBZd0O5iCcB5ZY2WZFLzJwXLR7cwx0fbFJ3qe&#10;fS5CCLsEFRTe14mULivIoItsTRy4m20M+gCbXOoGXyHcVHIUxxNpsOTQUGBN64Ky+/lhFOy313wj&#10;V+n9nR0n+jAuU2/SjVL9XruagfDU+r/4597pMH8M31/C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3jZdr0AAADbAAAADwAAAAAAAAAAAAAAAACYAgAAZHJzL2Rvd25yZXYu&#10;eG1sUEsFBgAAAAAEAAQA9QAAAIID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wtsIA&#10;AADaAAAADwAAAGRycy9kb3ducmV2LnhtbESP0WoCMRRE34X+Q7iFvmlWhaVsjVILwopU6LYfcElu&#10;s0s3N9sk6vbvTUHwcZiZM8xqM7penCnEzrOC+awAQay96dgq+PrcTZ9BxIRssPdMCv4owmb9MFlh&#10;ZfyFP+jcJCsyhGOFCtqUhkrKqFtyGGd+IM7etw8OU5bBShPwkuGul4uiKKXDjvNCiwO9taR/mpNT&#10;sMff4Eq9Ld/rpa0P9nRcajwq9fQ4vr6ASDSme/jWro2CBfxfyTdA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3C2wgAAANoAAAAPAAAAAAAAAAAAAAAAAJgCAABkcnMvZG93&#10;bnJldi54bWxQSwUGAAAAAAQABAD1AAAAhwM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UO2r8AAADbAAAADwAAAGRycy9kb3ducmV2LnhtbERPS4vCMBC+C/6HMII3&#10;TX0tUo0iwmJPwqqw16EZm+42k5Jktf57Iwh7m4/vOettZxtxIx9qxwom4wwEcel0zZWCy/lztAQR&#10;IrLGxjEpeFCA7abfW2Ou3Z2/6HaKlUghHHJUYGJscylDachiGLuWOHFX5y3GBH0ltcd7CreNnGbZ&#10;h7RYc2ow2NLeUPl7+rMK9DzMLlQUOz89/pwX9eJgquu3UsNBt1uBiNTFf/HbXeg0fw6vX9IBcvME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Ik1Dtq/AAAA2wAAAA8AAAAA&#10;AAAAAAAAAAAAqgIAAGRycy9kb3ducmV2LnhtbFBLBQYAAAAABAAEAPoAAACWAwAAAAA=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1lroA&#10;AADaAAAADwAAAGRycy9kb3ducmV2LnhtbERPvQrCMBDeBd8hnOCmqYIi1SiiCA6CWHU/mrMpNpfS&#10;xFrf3gyC48f3v9p0thItNb50rGAyTkAQ506XXCi4XQ+jBQgfkDVWjknBhzxs1v3eClPt3nyhNguF&#10;iCHsU1RgQqhTKX1uyKIfu5o4cg/XWAwRNoXUDb5juK3kNEnm0mLJscFgTTtD+TN7WQXyfArtzd2R&#10;s/19Wp7N7JLta6WGg267BBGoC3/xz33UCuLWeCXeALn+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Tkt1lroAAADaAAAADwAAAAAAAAAAAAAAAACYAgAAZHJzL2Rvd25yZXYueG1s&#10;UEsFBgAAAAAEAAQA9QAAAH8D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hFUMEA&#10;AADbAAAADwAAAGRycy9kb3ducmV2LnhtbERPTWvCQBC9C/6HZQq9mU0NFUldpQhKqKeqPfQ2yU6T&#10;0Oxs2N0m6b93CwVv83ifs9lNphMDOd9aVvCUpCCIK6tbrhVcL4fFGoQPyBo7y6TglzzstvPZBnNt&#10;R36n4RxqEUPY56igCaHPpfRVQwZ9YnviyH1ZZzBE6GqpHY4x3HRymaYrabDl2NBgT/uGqu/zj1FQ&#10;UMZZ9vb5XB7LsXMnH9LpQyv1+DC9voAINIW7+N9d6Dh/CX+/xAPk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IRVDBAAAA2wAAAA8AAAAAAAAAAAAAAAAAmAIAAGRycy9kb3du&#10;cmV2LnhtbFBLBQYAAAAABAAEAPUAAACGAw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/eLsQA&#10;AADbAAAADwAAAGRycy9kb3ducmV2LnhtbESPQWvCQBSE7wX/w/KE3uomHlSiq0hRqFAFNRaPj+xr&#10;Epp9G3a3Gv+9Kwgeh5n5hpktOtOICzlfW1aQDhIQxIXVNZcK8uP6YwLCB2SNjWVScCMPi3nvbYaZ&#10;tlfe0+UQShEh7DNUUIXQZlL6oiKDfmBb4uj9WmcwROlKqR1eI9w0cpgkI2mw5rhQYUufFRV/h3+j&#10;AHc/bTFebdLtOV/evPvOz8dTotR7v1tOQQTqwiv8bH9pBcMU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f3i7EAAAA2wAAAA8AAAAAAAAAAAAAAAAAmAIAAGRycy9k&#10;b3ducmV2LnhtbFBLBQYAAAAABAAEAPUAAACJAw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sy4cQA&#10;AADbAAAADwAAAGRycy9kb3ducmV2LnhtbESPQWvCQBSE70L/w/IK3nSjokh0lbYYsSAFU/H8yD6T&#10;2OzbkF1j/PduQfA4zMw3zHLdmUq01LjSsoLRMAJBnFldcq7g+JsM5iCcR9ZYWSYFd3KwXr31lhhr&#10;e+MDtanPRYCwi1FB4X0dS+myggy6oa2Jg3e2jUEfZJNL3eAtwE0lx1E0kwZLDgsF1vRVUPaXXo2C&#10;b3s5yf02bbPZ53l6uM6Tn00yUqr/3n0sQHjq/Cv8bO+0gvEE/r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7MuHEAAAA2wAAAA8AAAAAAAAAAAAAAAAAmAIAAGRycy9k&#10;b3ducmV2LnhtbFBLBQYAAAAABAAEAPUAAACJAw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qlcQA&#10;AADbAAAADwAAAGRycy9kb3ducmV2LnhtbESPQWvCQBSE70L/w/IK3nSjqEh0lbYYsSAFU/H8yD6T&#10;2OzbkF1j/PduQfA4zMw3zHLdmUq01LjSsoLRMAJBnFldcq7g+JsM5iCcR9ZYWSYFd3KwXr31lhhr&#10;e+MDtanPRYCwi1FB4X0dS+myggy6oa2Jg3e2jUEfZJNL3eAtwE0lx1E0kwZLDgsF1vRVUPaXXo2C&#10;b3s5yf02bbPZ53l6uM6Tn00yUqr/3n0sQHjq/Cv8bO+0gvEE/r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SqpXEAAAA2wAAAA8AAAAAAAAAAAAAAAAAmAIAAGRycy9k&#10;b3ducmV2LnhtbFBLBQYAAAAABAAEAPUAAACJAw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7FC4E99"/>
    <w:multiLevelType w:val="hybridMultilevel"/>
    <w:tmpl w:val="25AA72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4B9"/>
    <w:rsid w:val="000102B6"/>
    <w:rsid w:val="0001495E"/>
    <w:rsid w:val="0001626D"/>
    <w:rsid w:val="00020201"/>
    <w:rsid w:val="00040852"/>
    <w:rsid w:val="00096EA6"/>
    <w:rsid w:val="0010367C"/>
    <w:rsid w:val="001B655A"/>
    <w:rsid w:val="001D0B69"/>
    <w:rsid w:val="002E6287"/>
    <w:rsid w:val="00317906"/>
    <w:rsid w:val="003C520B"/>
    <w:rsid w:val="004324B9"/>
    <w:rsid w:val="0048066F"/>
    <w:rsid w:val="004B13B1"/>
    <w:rsid w:val="00524B92"/>
    <w:rsid w:val="00544235"/>
    <w:rsid w:val="00560F76"/>
    <w:rsid w:val="0058317D"/>
    <w:rsid w:val="007038AD"/>
    <w:rsid w:val="00736BDC"/>
    <w:rsid w:val="007520BE"/>
    <w:rsid w:val="00840C37"/>
    <w:rsid w:val="00844354"/>
    <w:rsid w:val="008962D9"/>
    <w:rsid w:val="009413A9"/>
    <w:rsid w:val="00A448C1"/>
    <w:rsid w:val="00AA7AA0"/>
    <w:rsid w:val="00AE735A"/>
    <w:rsid w:val="00C34F93"/>
    <w:rsid w:val="00C455D8"/>
    <w:rsid w:val="00C5399C"/>
    <w:rsid w:val="00CA6B4F"/>
    <w:rsid w:val="00D45644"/>
    <w:rsid w:val="00DA4A43"/>
    <w:rsid w:val="00DC5883"/>
    <w:rsid w:val="00DC5CA9"/>
    <w:rsid w:val="00DF3520"/>
    <w:rsid w:val="00E37225"/>
    <w:rsid w:val="00EA417A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8B0FB"/>
  <w15:chartTrackingRefBased/>
  <w15:docId w15:val="{37374B18-A894-4705-B208-4D09850C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styleId="ListParagraph">
    <w:name w:val="List Paragraph"/>
    <w:basedOn w:val="Normal"/>
    <w:uiPriority w:val="34"/>
    <w:semiHidden/>
    <w:qFormat/>
    <w:rsid w:val="0043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3791428\AppData\Roaming\Microsoft\Templates\Education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B19653D0564CCB9060C9CFA2B05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C7E83-2217-4967-AFC5-08631DCB2615}"/>
      </w:docPartPr>
      <w:docPartBody>
        <w:p w:rsidR="00BF0706" w:rsidRDefault="00541B96">
          <w:pPr>
            <w:pStyle w:val="ECB19653D0564CCB9060C9CFA2B05DC1"/>
          </w:pPr>
          <w:r w:rsidRPr="000102B6">
            <w:t>In Attendance</w:t>
          </w:r>
        </w:p>
      </w:docPartBody>
    </w:docPart>
    <w:docPart>
      <w:docPartPr>
        <w:name w:val="B55FE8A4B03C4BDD801A358226D2F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7B0F4-B2A7-4307-8EA0-3A21B6EE3DF3}"/>
      </w:docPartPr>
      <w:docPartBody>
        <w:p w:rsidR="00BF0706" w:rsidRDefault="00541B96">
          <w:pPr>
            <w:pStyle w:val="B55FE8A4B03C4BDD801A358226D2F331"/>
          </w:pPr>
          <w:r w:rsidRPr="00CA6B4F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706"/>
    <w:rsid w:val="00541B96"/>
    <w:rsid w:val="00BF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29ED96E475401B8BAA6C6F892FA312">
    <w:name w:val="6F29ED96E475401B8BAA6C6F892FA31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446BCDD4B384B34B080E1B1A137FC7A">
    <w:name w:val="6446BCDD4B384B34B080E1B1A137FC7A"/>
  </w:style>
  <w:style w:type="paragraph" w:customStyle="1" w:styleId="5445E6EBB3FE4373ABBA3080D989F849">
    <w:name w:val="5445E6EBB3FE4373ABBA3080D989F849"/>
  </w:style>
  <w:style w:type="paragraph" w:customStyle="1" w:styleId="79C41B28E2AB4F969A2314F027439421">
    <w:name w:val="79C41B28E2AB4F969A2314F027439421"/>
  </w:style>
  <w:style w:type="paragraph" w:customStyle="1" w:styleId="ECB19653D0564CCB9060C9CFA2B05DC1">
    <w:name w:val="ECB19653D0564CCB9060C9CFA2B05DC1"/>
  </w:style>
  <w:style w:type="paragraph" w:customStyle="1" w:styleId="2AA31734C45741B99CFADCBD7BCDCA47">
    <w:name w:val="2AA31734C45741B99CFADCBD7BCDCA47"/>
  </w:style>
  <w:style w:type="paragraph" w:customStyle="1" w:styleId="63550C9D69554235B6AB48C62F0586AF">
    <w:name w:val="63550C9D69554235B6AB48C62F0586AF"/>
  </w:style>
  <w:style w:type="paragraph" w:customStyle="1" w:styleId="9A58BAC851234100811F0CD3C3CF8AC2">
    <w:name w:val="9A58BAC851234100811F0CD3C3CF8AC2"/>
  </w:style>
  <w:style w:type="paragraph" w:customStyle="1" w:styleId="A7DA3F5344B84905BB3330177255DA50">
    <w:name w:val="A7DA3F5344B84905BB3330177255DA50"/>
  </w:style>
  <w:style w:type="paragraph" w:customStyle="1" w:styleId="E2B8FACC83C74738A8A6B57B646C65B2">
    <w:name w:val="E2B8FACC83C74738A8A6B57B646C65B2"/>
  </w:style>
  <w:style w:type="paragraph" w:customStyle="1" w:styleId="5B9F2E4470CD4387ABF10CC506550319">
    <w:name w:val="5B9F2E4470CD4387ABF10CC506550319"/>
  </w:style>
  <w:style w:type="paragraph" w:customStyle="1" w:styleId="B9A7DE66AADB4470A9403C4106044768">
    <w:name w:val="B9A7DE66AADB4470A9403C4106044768"/>
  </w:style>
  <w:style w:type="paragraph" w:customStyle="1" w:styleId="D56DDAE00EE143BE90A9A8A20AB5DC9C">
    <w:name w:val="D56DDAE00EE143BE90A9A8A20AB5DC9C"/>
  </w:style>
  <w:style w:type="paragraph" w:customStyle="1" w:styleId="1061493F2A8B4D468B4A57DFFA77507F">
    <w:name w:val="1061493F2A8B4D468B4A57DFFA77507F"/>
  </w:style>
  <w:style w:type="paragraph" w:customStyle="1" w:styleId="BFF81553D57A45EBAF261D84D87DC7B9">
    <w:name w:val="BFF81553D57A45EBAF261D84D87DC7B9"/>
  </w:style>
  <w:style w:type="paragraph" w:customStyle="1" w:styleId="CD09C47CDF224CEF901433A789C5DC12">
    <w:name w:val="CD09C47CDF224CEF901433A789C5DC12"/>
  </w:style>
  <w:style w:type="paragraph" w:customStyle="1" w:styleId="175DBE3CB5F245ACABAE7D2E63D7755D">
    <w:name w:val="175DBE3CB5F245ACABAE7D2E63D7755D"/>
  </w:style>
  <w:style w:type="paragraph" w:customStyle="1" w:styleId="D21E869046054C0698FA7469FC5B0068">
    <w:name w:val="D21E869046054C0698FA7469FC5B0068"/>
  </w:style>
  <w:style w:type="paragraph" w:customStyle="1" w:styleId="C71F1B8D5C834EF7924FCC04364DFF69">
    <w:name w:val="C71F1B8D5C834EF7924FCC04364DFF69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ED7D31" w:themeColor="accent2"/>
      <w:sz w:val="30"/>
      <w:szCs w:val="30"/>
      <w:lang w:val="en-US" w:eastAsia="ja-JP"/>
    </w:rPr>
  </w:style>
  <w:style w:type="paragraph" w:customStyle="1" w:styleId="08EF8B59BF0E4F6DB6212EC8384B1A83">
    <w:name w:val="08EF8B59BF0E4F6DB6212EC8384B1A83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8A4B9C5765E040C29AE7DFFF0E92E3D5">
    <w:name w:val="8A4B9C5765E040C29AE7DFFF0E92E3D5"/>
  </w:style>
  <w:style w:type="paragraph" w:customStyle="1" w:styleId="F260EC89A8BF41A09C88F9F1135E5CF8">
    <w:name w:val="F260EC89A8BF41A09C88F9F1135E5CF8"/>
  </w:style>
  <w:style w:type="paragraph" w:customStyle="1" w:styleId="03F9A62C33DD4E9081F48BE45B1AD644">
    <w:name w:val="03F9A62C33DD4E9081F48BE45B1AD644"/>
  </w:style>
  <w:style w:type="paragraph" w:customStyle="1" w:styleId="4E82394769BC4BF89ED0E2072BF501EA">
    <w:name w:val="4E82394769BC4BF89ED0E2072BF501EA"/>
  </w:style>
  <w:style w:type="paragraph" w:customStyle="1" w:styleId="A575BA62EFFA474D98775F5D26E56BD6">
    <w:name w:val="A575BA62EFFA474D98775F5D26E56BD6"/>
  </w:style>
  <w:style w:type="paragraph" w:customStyle="1" w:styleId="E37DFE8EF4BD47C5BCA31ACC094B7DB1">
    <w:name w:val="E37DFE8EF4BD47C5BCA31ACC094B7DB1"/>
  </w:style>
  <w:style w:type="paragraph" w:customStyle="1" w:styleId="B55FE8A4B03C4BDD801A358226D2F331">
    <w:name w:val="B55FE8A4B03C4BDD801A358226D2F331"/>
  </w:style>
  <w:style w:type="paragraph" w:customStyle="1" w:styleId="0B20FF2F08194917AC04C53C78AFA358">
    <w:name w:val="0B20FF2F08194917AC04C53C78AFA358"/>
  </w:style>
  <w:style w:type="paragraph" w:customStyle="1" w:styleId="56979BD45D024B47B1D3FE8D13CFC21A">
    <w:name w:val="56979BD45D024B47B1D3FE8D13CFC21A"/>
  </w:style>
  <w:style w:type="paragraph" w:customStyle="1" w:styleId="38487D6D49544C08A0462128B562E634">
    <w:name w:val="38487D6D49544C08A0462128B562E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3AFB461-0670-44F6-A0E0-FEEB7D8A6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minutes.dotx</Template>
  <TotalTime>21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Loong Low</dc:creator>
  <cp:keywords/>
  <dc:description/>
  <cp:lastModifiedBy>Matthew Bird</cp:lastModifiedBy>
  <cp:revision>2</cp:revision>
  <dcterms:created xsi:type="dcterms:W3CDTF">2019-08-26T04:30:00Z</dcterms:created>
  <dcterms:modified xsi:type="dcterms:W3CDTF">2019-09-03T10:33:00Z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